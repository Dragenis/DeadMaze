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83" w:rsidRDefault="00D16E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9ACF957" wp14:editId="2BE67BD0">
                <wp:simplePos x="0" y="0"/>
                <wp:positionH relativeFrom="margin">
                  <wp:posOffset>-567055</wp:posOffset>
                </wp:positionH>
                <wp:positionV relativeFrom="page">
                  <wp:posOffset>2647950</wp:posOffset>
                </wp:positionV>
                <wp:extent cx="6914515" cy="2205990"/>
                <wp:effectExtent l="0" t="0" r="0" b="0"/>
                <wp:wrapNone/>
                <wp:docPr id="15" name="Prostokąt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4515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89"/>
                            </w:tblGrid>
                            <w:tr w:rsidR="00190A42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DB3F83" w:rsidRDefault="00190A42">
                                  <w:pPr>
                                    <w:pStyle w:val="Bezodstpw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>Dead</w:t>
                                  </w:r>
                                  <w:proofErr w:type="spellEnd"/>
                                </w:p>
                              </w:tc>
                            </w:tr>
                            <w:tr w:rsidR="00190A42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DB3F83" w:rsidRDefault="00511F8B" w:rsidP="00190A42">
                                  <w:pPr>
                                    <w:pStyle w:val="Bezodstpw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3232653"/>
                                      <w:placeholder>
                                        <w:docPart w:val="2A990FE4B19944D48433D8AEED6F35A1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190A4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Dead</w:t>
                                      </w:r>
                                      <w:proofErr w:type="spellEnd"/>
                                      <w:r w:rsidR="00190A4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90A4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Maze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  <w:tr w:rsidR="00190A42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DB3F83" w:rsidRDefault="00DB3F83">
                                  <w:pPr>
                                    <w:pStyle w:val="Bezodstpw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190A42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DB3F83" w:rsidRDefault="00615790" w:rsidP="00733A22">
                                  <w:pPr>
                                    <w:pStyle w:val="Bezodstpw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Dokumentacja</w:t>
                                  </w:r>
                                </w:p>
                              </w:tc>
                            </w:tr>
                          </w:tbl>
                          <w:p w:rsidR="00DB3F83" w:rsidRDefault="00DB3F83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69ACF957" id="Prostokąt 619" o:spid="_x0000_s1026" style="position:absolute;margin-left:-44.65pt;margin-top:208.5pt;width:544.45pt;height:173.7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89"/>
                      </w:tblGrid>
                      <w:tr w:rsidR="00190A4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DB3F83" w:rsidRDefault="00190A42">
                            <w:pPr>
                              <w:pStyle w:val="Bezodstpw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Dead</w:t>
                            </w:r>
                            <w:proofErr w:type="spellEnd"/>
                          </w:p>
                        </w:tc>
                      </w:tr>
                      <w:tr w:rsidR="00190A42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DB3F83" w:rsidRDefault="00511F8B" w:rsidP="00190A42">
                            <w:pPr>
                              <w:pStyle w:val="Bezodstpw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2A990FE4B19944D48433D8AEED6F35A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190A4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Dead</w:t>
                                </w:r>
                                <w:proofErr w:type="spellEnd"/>
                                <w:r w:rsidR="00190A4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190A4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Maze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  <w:tr w:rsidR="00190A4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DB3F83" w:rsidRDefault="00DB3F83">
                            <w:pPr>
                              <w:pStyle w:val="Bezodstpw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90A42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DB3F83" w:rsidRDefault="00615790" w:rsidP="00733A22">
                            <w:pPr>
                              <w:pStyle w:val="Bezodstpw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Dokumentacja</w:t>
                            </w:r>
                          </w:p>
                        </w:tc>
                      </w:tr>
                    </w:tbl>
                    <w:p w:rsidR="00DB3F83" w:rsidRDefault="00DB3F83"/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CB4D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C92D588" wp14:editId="5816C3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kształt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CCC851C" id="Autokształt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B4D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DA4811" wp14:editId="460BA9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Prostokąt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DB3F83" w:rsidRDefault="00DB3F83">
                                <w:pPr>
                                  <w:pStyle w:val="Bezodstpw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DB3F83" w:rsidRDefault="00DB3F83">
                                <w:pPr>
                                  <w:pStyle w:val="Bezodstpw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DB3F83" w:rsidRDefault="00CB4D50">
                                <w:pPr>
                                  <w:pStyle w:val="Bezodstpw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14D3">
                                      <w:t>Dawid Socha, Robert Pierog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9DA4811" id="Prostokąt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" o:allowincell="f" filled="f" stroked="f" strokeweight=".25pt">
                    <v:textbox style="mso-fit-shape-to-text:t" inset=",18pt,,18pt">
                      <w:txbxContent>
                        <w:p w:rsidR="00DB3F83" w:rsidRDefault="00DB3F83">
                          <w:pPr>
                            <w:pStyle w:val="Bezodstpw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DB3F83" w:rsidRDefault="00DB3F83">
                          <w:pPr>
                            <w:pStyle w:val="Bezodstpw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DB3F83" w:rsidRDefault="00CB4D50">
                          <w:pPr>
                            <w:pStyle w:val="Bezodstpw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14D3">
                                <w:t>Dawid Socha, Robert Pierog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B4D50">
            <w:br w:type="page"/>
          </w:r>
        </w:sdtContent>
      </w:sdt>
    </w:p>
    <w:p w:rsidR="00DB3F83" w:rsidRDefault="00511F8B">
      <w:pPr>
        <w:pStyle w:val="Tytu"/>
        <w:rPr>
          <w:smallCaps w:val="0"/>
        </w:rPr>
      </w:pPr>
      <w:sdt>
        <w:sdtPr>
          <w:rPr>
            <w:smallCaps w:val="0"/>
          </w:rPr>
          <w:alias w:val="Tytuł"/>
          <w:tag w:val="Tytuł"/>
          <w:id w:val="11808329"/>
          <w:placeholder>
            <w:docPart w:val="991B81F12DB840D3ABC97F3C07D8B01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190A42">
            <w:rPr>
              <w:smallCaps w:val="0"/>
            </w:rPr>
            <w:t>Dead</w:t>
          </w:r>
          <w:proofErr w:type="spellEnd"/>
          <w:r w:rsidR="00190A42">
            <w:rPr>
              <w:smallCaps w:val="0"/>
            </w:rPr>
            <w:t xml:space="preserve"> </w:t>
          </w:r>
          <w:proofErr w:type="spellStart"/>
          <w:r w:rsidR="00190A42">
            <w:rPr>
              <w:smallCaps w:val="0"/>
            </w:rPr>
            <w:t>Maze</w:t>
          </w:r>
          <w:proofErr w:type="spellEnd"/>
        </w:sdtContent>
      </w:sdt>
    </w:p>
    <w:p w:rsidR="00861FF2" w:rsidRDefault="00511F8B" w:rsidP="00983E6F">
      <w:pPr>
        <w:pStyle w:val="Podtytu"/>
      </w:pPr>
      <w:sdt>
        <w:sdtPr>
          <w:alias w:val="Podtytuł"/>
          <w:tag w:val="Podtytuł"/>
          <w:id w:val="11808339"/>
          <w:placeholder>
            <w:docPart w:val="5E19CA5AF98A4C2AB30DB748E13022C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F7A69">
            <w:t>Spis treści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2046864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FF2" w:rsidRDefault="00861FF2">
          <w:pPr>
            <w:pStyle w:val="Nagwekspisutreci"/>
          </w:pPr>
          <w:r>
            <w:t>Spis treści</w:t>
          </w:r>
        </w:p>
        <w:p w:rsidR="00AD06F2" w:rsidRDefault="00861FF2">
          <w:pPr>
            <w:pStyle w:val="Spistreci1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11247" w:history="1">
            <w:r w:rsidR="00AD06F2" w:rsidRPr="00E80A11">
              <w:rPr>
                <w:rStyle w:val="Hipercze"/>
                <w:noProof/>
              </w:rPr>
              <w:t>Instalacja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_Toc484811247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2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48" w:history="1">
            <w:r w:rsidR="00AD06F2" w:rsidRPr="00E80A11">
              <w:rPr>
                <w:rStyle w:val="Hipercze"/>
                <w:noProof/>
              </w:rPr>
              <w:t>Pobranie niezbędnych plików.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_Toc484811248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2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49" w:history="1">
            <w:r w:rsidR="00AD06F2" w:rsidRPr="00E80A11">
              <w:rPr>
                <w:rStyle w:val="Hipercze"/>
                <w:noProof/>
              </w:rPr>
              <w:t>Uruchomienie gry ( hosting serwera gry ).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_Toc484811249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2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0" w:history="1">
            <w:r w:rsidR="00AD06F2" w:rsidRPr="00E80A11">
              <w:rPr>
                <w:rStyle w:val="Hipercze"/>
                <w:noProof/>
              </w:rPr>
              <w:t>Dołączenie do gry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_Toc484811250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2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1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1" w:history="1">
            <w:r w:rsidR="00AD06F2" w:rsidRPr="00E80A11">
              <w:rPr>
                <w:rStyle w:val="Hipercze"/>
                <w:noProof/>
              </w:rPr>
              <w:t>Instrukcja gracza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_Toc484811251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2" w:history="1">
            <w:r w:rsidR="00AD06F2" w:rsidRPr="00E80A11">
              <w:rPr>
                <w:rStyle w:val="Hipercze"/>
                <w:noProof/>
              </w:rPr>
              <w:t>Poruszanie się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_Toc484811252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3" w:history="1">
            <w:r w:rsidR="00AD06F2" w:rsidRPr="00E80A11">
              <w:rPr>
                <w:rStyle w:val="Hipercze"/>
                <w:noProof/>
              </w:rPr>
              <w:t>Zagadki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_Toc484811253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4" w:history="1">
            <w:r w:rsidR="00AD06F2" w:rsidRPr="00E80A11">
              <w:rPr>
                <w:rStyle w:val="Hipercze"/>
                <w:noProof/>
              </w:rPr>
              <w:t>Stan gry ( wygrana / przegrana )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_Toc484811254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3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5" w:history="1">
            <w:r w:rsidR="00AD06F2" w:rsidRPr="00E80A11">
              <w:rPr>
                <w:rStyle w:val="Hipercze"/>
                <w:noProof/>
              </w:rPr>
              <w:t>Wygrana: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_Toc484811255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3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6" w:history="1">
            <w:r w:rsidR="00AD06F2" w:rsidRPr="00E80A11">
              <w:rPr>
                <w:rStyle w:val="Hipercze"/>
                <w:noProof/>
              </w:rPr>
              <w:t>Przegrana: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_Toc484811256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1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7" w:history="1">
            <w:r w:rsidR="00AD06F2" w:rsidRPr="00E80A11">
              <w:rPr>
                <w:rStyle w:val="Hipercze"/>
                <w:noProof/>
              </w:rPr>
              <w:t>Użyte technologie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_Toc484811257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8" w:history="1">
            <w:r w:rsidR="00AD06F2" w:rsidRPr="00E80A11">
              <w:rPr>
                <w:rStyle w:val="Hipercze"/>
                <w:noProof/>
              </w:rPr>
              <w:t>Node JS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_Toc484811258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59" w:history="1">
            <w:r w:rsidR="00AD06F2" w:rsidRPr="00E80A11">
              <w:rPr>
                <w:rStyle w:val="Hipercze"/>
                <w:noProof/>
              </w:rPr>
              <w:t>Three.js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_Toc484811259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AD06F2" w:rsidRDefault="00511F8B">
          <w:pPr>
            <w:pStyle w:val="Spistreci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84811260" w:history="1">
            <w:r w:rsidR="00AD06F2" w:rsidRPr="00E80A11">
              <w:rPr>
                <w:rStyle w:val="Hipercze"/>
                <w:noProof/>
              </w:rPr>
              <w:t>MongoDB</w:t>
            </w:r>
            <w:r w:rsidR="00AD06F2">
              <w:rPr>
                <w:noProof/>
                <w:webHidden/>
              </w:rPr>
              <w:tab/>
            </w:r>
            <w:r w:rsidR="00AD06F2">
              <w:rPr>
                <w:noProof/>
                <w:webHidden/>
              </w:rPr>
              <w:fldChar w:fldCharType="begin"/>
            </w:r>
            <w:r w:rsidR="00AD06F2">
              <w:rPr>
                <w:noProof/>
                <w:webHidden/>
              </w:rPr>
              <w:instrText xml:space="preserve"> PAGEREF _Toc484811260 \h </w:instrText>
            </w:r>
            <w:r w:rsidR="00AD06F2">
              <w:rPr>
                <w:noProof/>
                <w:webHidden/>
              </w:rPr>
            </w:r>
            <w:r w:rsidR="00AD06F2">
              <w:rPr>
                <w:noProof/>
                <w:webHidden/>
              </w:rPr>
              <w:fldChar w:fldCharType="separate"/>
            </w:r>
            <w:r w:rsidR="00AD06F2">
              <w:rPr>
                <w:noProof/>
                <w:webHidden/>
              </w:rPr>
              <w:t>3</w:t>
            </w:r>
            <w:r w:rsidR="00AD06F2">
              <w:rPr>
                <w:noProof/>
                <w:webHidden/>
              </w:rPr>
              <w:fldChar w:fldCharType="end"/>
            </w:r>
          </w:hyperlink>
        </w:p>
        <w:p w:rsidR="00861FF2" w:rsidRDefault="00861FF2">
          <w:r>
            <w:rPr>
              <w:b/>
              <w:bCs/>
            </w:rPr>
            <w:fldChar w:fldCharType="end"/>
          </w:r>
        </w:p>
      </w:sdtContent>
    </w:sdt>
    <w:p w:rsidR="00983E6F" w:rsidRDefault="00983E6F">
      <w:pPr>
        <w:spacing w:after="200"/>
      </w:pPr>
      <w:r>
        <w:br w:type="page"/>
      </w:r>
    </w:p>
    <w:p w:rsidR="00DB3F83" w:rsidRDefault="004F2704" w:rsidP="004F2704">
      <w:pPr>
        <w:pStyle w:val="Nagwek1"/>
      </w:pPr>
      <w:bookmarkStart w:id="0" w:name="_Toc484811247"/>
      <w:r>
        <w:lastRenderedPageBreak/>
        <w:t>Instalacja</w:t>
      </w:r>
      <w:bookmarkEnd w:id="0"/>
    </w:p>
    <w:p w:rsidR="004F2704" w:rsidRDefault="00861FF2" w:rsidP="004A0ED8">
      <w:pPr>
        <w:pStyle w:val="Nagwek2"/>
        <w:ind w:left="720"/>
      </w:pPr>
      <w:bookmarkStart w:id="1" w:name="_Toc484811248"/>
      <w:r>
        <w:t>Pobranie niezbędnych plików.</w:t>
      </w:r>
      <w:bookmarkEnd w:id="1"/>
    </w:p>
    <w:p w:rsidR="00F045E4" w:rsidRDefault="000F5A45" w:rsidP="00F045E4">
      <w:pPr>
        <w:pStyle w:val="Akapitzlist"/>
        <w:numPr>
          <w:ilvl w:val="0"/>
          <w:numId w:val="12"/>
        </w:numPr>
      </w:pPr>
      <w:r>
        <w:t>Pobierz kl</w:t>
      </w:r>
      <w:r w:rsidR="000456A9">
        <w:t>ienta i serwer bazy dan</w:t>
      </w:r>
      <w:r w:rsidR="00324C47">
        <w:t>y</w:t>
      </w:r>
      <w:r w:rsidR="000456A9">
        <w:t xml:space="preserve">ch </w:t>
      </w:r>
      <w:proofErr w:type="spellStart"/>
      <w:r w:rsidR="000456A9">
        <w:t>Mongo</w:t>
      </w:r>
      <w:r>
        <w:t>DB</w:t>
      </w:r>
      <w:proofErr w:type="spellEnd"/>
      <w:r>
        <w:t xml:space="preserve"> z poniższej strony i zainstaluj.</w:t>
      </w:r>
    </w:p>
    <w:p w:rsidR="004F2704" w:rsidRPr="00F045E4" w:rsidRDefault="00511F8B" w:rsidP="00F045E4">
      <w:pPr>
        <w:pStyle w:val="Akapitzlist"/>
        <w:ind w:left="1440"/>
      </w:pPr>
      <w:hyperlink r:id="rId11" w:history="1">
        <w:r w:rsidR="004F2704" w:rsidRPr="00F045E4">
          <w:rPr>
            <w:rStyle w:val="Hipercze"/>
            <w:b/>
            <w:i/>
            <w:color w:val="000000" w:themeColor="text1"/>
            <w:szCs w:val="22"/>
          </w:rPr>
          <w:t>https://www.mongodb.com/</w:t>
        </w:r>
      </w:hyperlink>
    </w:p>
    <w:p w:rsidR="00F045E4" w:rsidRPr="00F045E4" w:rsidRDefault="00B87A17" w:rsidP="00F045E4">
      <w:pPr>
        <w:pStyle w:val="Akapitzlist"/>
        <w:numPr>
          <w:ilvl w:val="0"/>
          <w:numId w:val="12"/>
        </w:numPr>
        <w:rPr>
          <w:b/>
          <w:i/>
          <w:szCs w:val="22"/>
          <w:u w:val="single"/>
        </w:rPr>
      </w:pPr>
      <w:r>
        <w:rPr>
          <w:szCs w:val="22"/>
        </w:rPr>
        <w:t xml:space="preserve">Pobierz serwer </w:t>
      </w:r>
      <w:proofErr w:type="spellStart"/>
      <w:r>
        <w:rPr>
          <w:szCs w:val="22"/>
        </w:rPr>
        <w:t>NodeJS</w:t>
      </w:r>
      <w:proofErr w:type="spellEnd"/>
      <w:r>
        <w:rPr>
          <w:szCs w:val="22"/>
        </w:rPr>
        <w:t xml:space="preserve"> ze strony poniżej i zainstaluj.</w:t>
      </w:r>
    </w:p>
    <w:p w:rsidR="00F045E4" w:rsidRPr="00F045E4" w:rsidRDefault="004F2704" w:rsidP="00F045E4">
      <w:pPr>
        <w:pStyle w:val="Akapitzlist"/>
        <w:ind w:left="1440"/>
        <w:rPr>
          <w:b/>
          <w:i/>
          <w:szCs w:val="22"/>
          <w:u w:val="single"/>
        </w:rPr>
      </w:pPr>
      <w:r w:rsidRPr="00F045E4">
        <w:rPr>
          <w:b/>
          <w:i/>
          <w:szCs w:val="22"/>
          <w:u w:val="single"/>
        </w:rPr>
        <w:t>https://nodejs.org</w:t>
      </w:r>
      <w:r w:rsidR="00F314DA" w:rsidRPr="00F045E4">
        <w:rPr>
          <w:b/>
          <w:i/>
          <w:szCs w:val="22"/>
          <w:u w:val="single"/>
        </w:rPr>
        <w:t xml:space="preserve"> /</w:t>
      </w:r>
    </w:p>
    <w:p w:rsidR="005B3538" w:rsidRDefault="005072A5" w:rsidP="00F045E4">
      <w:pPr>
        <w:pStyle w:val="Akapitzlist"/>
        <w:numPr>
          <w:ilvl w:val="0"/>
          <w:numId w:val="12"/>
        </w:numPr>
        <w:tabs>
          <w:tab w:val="center" w:pos="4890"/>
        </w:tabs>
      </w:pPr>
      <w:r>
        <w:t xml:space="preserve">Pobierz archiwum z grą </w:t>
      </w:r>
      <w:bookmarkStart w:id="2" w:name="_GoBack"/>
      <w:bookmarkEnd w:id="2"/>
      <w:r w:rsidR="00F045E4">
        <w:t>i wypakuj je w wybrane miejsce na dysku.</w:t>
      </w:r>
    </w:p>
    <w:p w:rsidR="000F3F79" w:rsidRDefault="005851DC" w:rsidP="005851DC">
      <w:pPr>
        <w:pStyle w:val="Nagwek2"/>
        <w:ind w:firstLine="709"/>
      </w:pPr>
      <w:bookmarkStart w:id="3" w:name="_Toc484811249"/>
      <w:r>
        <w:t>Uruchomienie gry</w:t>
      </w:r>
      <w:r w:rsidR="009C401B">
        <w:t xml:space="preserve"> (</w:t>
      </w:r>
      <w:r w:rsidR="00CC255B">
        <w:t xml:space="preserve"> hosting serwera gry ).</w:t>
      </w:r>
      <w:bookmarkEnd w:id="3"/>
    </w:p>
    <w:p w:rsidR="000456A9" w:rsidRDefault="000456A9" w:rsidP="000456A9">
      <w:pPr>
        <w:pStyle w:val="Akapitzlist"/>
        <w:numPr>
          <w:ilvl w:val="0"/>
          <w:numId w:val="12"/>
        </w:numPr>
      </w:pPr>
      <w:r>
        <w:t xml:space="preserve">Przejdź do folderu gdzie została zainstalowana baza danych </w:t>
      </w:r>
      <w:proofErr w:type="spellStart"/>
      <w:r>
        <w:t>MongoDB</w:t>
      </w:r>
      <w:proofErr w:type="spellEnd"/>
      <w:r>
        <w:t>, trzymając klawisz „</w:t>
      </w:r>
      <w:proofErr w:type="spellStart"/>
      <w:r>
        <w:t>shift</w:t>
      </w:r>
      <w:proofErr w:type="spellEnd"/>
      <w:r>
        <w:t>” naciśnij prawy przycisk myszy i wybierz „Otwórz okno poleceń tutaj”.</w:t>
      </w:r>
    </w:p>
    <w:p w:rsidR="000456A9" w:rsidRDefault="000456A9" w:rsidP="000456A9">
      <w:pPr>
        <w:pStyle w:val="Akapitzlist"/>
        <w:numPr>
          <w:ilvl w:val="0"/>
          <w:numId w:val="12"/>
        </w:numPr>
      </w:pPr>
      <w:r>
        <w:t>W oknie poleceń wpisz „</w:t>
      </w:r>
      <w:proofErr w:type="spellStart"/>
      <w:r w:rsidR="004C23D8">
        <w:t>mongo</w:t>
      </w:r>
      <w:r w:rsidR="007C4567">
        <w:t>D</w:t>
      </w:r>
      <w:proofErr w:type="spellEnd"/>
      <w:r>
        <w:t xml:space="preserve">” i zatwierdź </w:t>
      </w:r>
      <w:proofErr w:type="spellStart"/>
      <w:r>
        <w:t>enter’em</w:t>
      </w:r>
      <w:proofErr w:type="spellEnd"/>
      <w:r>
        <w:t>.</w:t>
      </w:r>
    </w:p>
    <w:p w:rsidR="004B08E4" w:rsidRDefault="004B08E4" w:rsidP="004B08E4">
      <w:pPr>
        <w:pStyle w:val="Akapitzlist"/>
        <w:numPr>
          <w:ilvl w:val="0"/>
          <w:numId w:val="12"/>
        </w:numPr>
      </w:pPr>
      <w:r>
        <w:t xml:space="preserve">Przejdź do folderu gdzie została zainstalowana baza danych </w:t>
      </w:r>
      <w:proofErr w:type="spellStart"/>
      <w:r>
        <w:t>MongoDB</w:t>
      </w:r>
      <w:proofErr w:type="spellEnd"/>
      <w:r>
        <w:t>, trzymając klawisz „</w:t>
      </w:r>
      <w:proofErr w:type="spellStart"/>
      <w:r>
        <w:t>shift</w:t>
      </w:r>
      <w:proofErr w:type="spellEnd"/>
      <w:r>
        <w:t>” naciśnij prawy przycisk myszy i wybierz „Otwórz okno poleceń tutaj”.</w:t>
      </w:r>
    </w:p>
    <w:p w:rsidR="004B08E4" w:rsidRDefault="004B08E4" w:rsidP="004B08E4">
      <w:pPr>
        <w:pStyle w:val="Akapitzlist"/>
        <w:numPr>
          <w:ilvl w:val="0"/>
          <w:numId w:val="12"/>
        </w:numPr>
      </w:pPr>
      <w:r>
        <w:t>W oknie poleceń wpisz „</w:t>
      </w:r>
      <w:proofErr w:type="spellStart"/>
      <w:r w:rsidR="007C4567">
        <w:t>mongo</w:t>
      </w:r>
      <w:proofErr w:type="spellEnd"/>
      <w:r>
        <w:t xml:space="preserve">” i zatwierdź </w:t>
      </w:r>
      <w:proofErr w:type="spellStart"/>
      <w:r>
        <w:t>enter’em</w:t>
      </w:r>
      <w:proofErr w:type="spellEnd"/>
      <w:r>
        <w:t>.</w:t>
      </w:r>
    </w:p>
    <w:p w:rsidR="007C4567" w:rsidRPr="000456A9" w:rsidRDefault="007C4567" w:rsidP="004B08E4">
      <w:pPr>
        <w:pStyle w:val="Akapitzlist"/>
        <w:numPr>
          <w:ilvl w:val="0"/>
          <w:numId w:val="12"/>
        </w:numPr>
      </w:pPr>
      <w:r>
        <w:t xml:space="preserve">W oknie poleceń wpisz: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deadmaze</w:t>
      </w:r>
      <w:proofErr w:type="spellEnd"/>
      <w:r>
        <w:t xml:space="preserve"> i zatwierdź </w:t>
      </w:r>
      <w:proofErr w:type="spellStart"/>
      <w:r>
        <w:t>enter’em</w:t>
      </w:r>
      <w:proofErr w:type="spellEnd"/>
      <w:r>
        <w:t>.</w:t>
      </w:r>
    </w:p>
    <w:p w:rsidR="005851DC" w:rsidRDefault="00A54A07" w:rsidP="005851DC">
      <w:pPr>
        <w:pStyle w:val="Akapitzlist"/>
        <w:numPr>
          <w:ilvl w:val="0"/>
          <w:numId w:val="12"/>
        </w:numPr>
      </w:pPr>
      <w:r>
        <w:t>Przejdź do folderu z grą, trzymając klawisz „</w:t>
      </w:r>
      <w:proofErr w:type="spellStart"/>
      <w:r>
        <w:t>shift</w:t>
      </w:r>
      <w:proofErr w:type="spellEnd"/>
      <w:r>
        <w:t>” naciśnij prawy przycisk myszy i wybierz „Otwórz okno poleceń tutaj”.</w:t>
      </w:r>
    </w:p>
    <w:p w:rsidR="00A54A07" w:rsidRDefault="00A54A07" w:rsidP="005851DC">
      <w:pPr>
        <w:pStyle w:val="Akapitzlist"/>
        <w:numPr>
          <w:ilvl w:val="0"/>
          <w:numId w:val="12"/>
        </w:numPr>
      </w:pPr>
      <w:r>
        <w:t>W oknie poleceń wpisz „</w:t>
      </w:r>
      <w:proofErr w:type="spellStart"/>
      <w:r>
        <w:t>node</w:t>
      </w:r>
      <w:proofErr w:type="spellEnd"/>
      <w:r>
        <w:t xml:space="preserve"> server.js” i zatwierdź </w:t>
      </w:r>
      <w:proofErr w:type="spellStart"/>
      <w:r>
        <w:t>enter’em</w:t>
      </w:r>
      <w:proofErr w:type="spellEnd"/>
      <w:r w:rsidR="0040295F">
        <w:t>.</w:t>
      </w:r>
    </w:p>
    <w:p w:rsidR="00475924" w:rsidRDefault="00475924" w:rsidP="005851DC">
      <w:pPr>
        <w:pStyle w:val="Akapitzlist"/>
        <w:numPr>
          <w:ilvl w:val="0"/>
          <w:numId w:val="12"/>
        </w:numPr>
      </w:pPr>
      <w:r>
        <w:t>Poczekaj aż wyświetli się komunikat, że serwer jest gotowy.</w:t>
      </w:r>
    </w:p>
    <w:p w:rsidR="00AD6DF7" w:rsidRDefault="00AD6DF7" w:rsidP="005851DC">
      <w:pPr>
        <w:pStyle w:val="Akapitzlist"/>
        <w:numPr>
          <w:ilvl w:val="0"/>
          <w:numId w:val="12"/>
        </w:numPr>
      </w:pPr>
      <w:r>
        <w:t>Otwórz dowolną przeglądarkę internetową  i w oknie adresu wpisz: „[TWÓJ_ADRES_IP]:3000”</w:t>
      </w:r>
      <w:r w:rsidR="00CB1D89">
        <w:t xml:space="preserve"> i zatwierdź </w:t>
      </w:r>
      <w:proofErr w:type="spellStart"/>
      <w:r w:rsidR="00CB1D89">
        <w:t>enter’em</w:t>
      </w:r>
      <w:proofErr w:type="spellEnd"/>
      <w:r w:rsidR="00CB1D89">
        <w:t>.</w:t>
      </w:r>
    </w:p>
    <w:p w:rsidR="00375EDD" w:rsidRDefault="00375EDD" w:rsidP="005851DC">
      <w:pPr>
        <w:pStyle w:val="Akapitzlist"/>
        <w:numPr>
          <w:ilvl w:val="0"/>
          <w:numId w:val="12"/>
        </w:numPr>
      </w:pPr>
      <w:r>
        <w:t>GRAJ!</w:t>
      </w:r>
    </w:p>
    <w:p w:rsidR="00C11358" w:rsidRDefault="00C11358" w:rsidP="00C11358">
      <w:pPr>
        <w:pStyle w:val="Nagwek2"/>
        <w:ind w:firstLine="709"/>
      </w:pPr>
      <w:bookmarkStart w:id="4" w:name="_Toc484811250"/>
      <w:r>
        <w:t>Dołączenie do gry</w:t>
      </w:r>
      <w:bookmarkEnd w:id="4"/>
    </w:p>
    <w:p w:rsidR="00C11358" w:rsidRDefault="00C11358" w:rsidP="00C11358">
      <w:pPr>
        <w:pStyle w:val="Akapitzlist"/>
        <w:numPr>
          <w:ilvl w:val="0"/>
          <w:numId w:val="12"/>
        </w:numPr>
      </w:pPr>
      <w:r>
        <w:t xml:space="preserve">Otwórz dowolną przeglądarkę internetową  i w oknie adresu wpisz: „[TWÓJ_ADRES_IP]:3000” i zatwierdź </w:t>
      </w:r>
      <w:proofErr w:type="spellStart"/>
      <w:r>
        <w:t>enter’em</w:t>
      </w:r>
      <w:proofErr w:type="spellEnd"/>
      <w:r>
        <w:t>.</w:t>
      </w:r>
    </w:p>
    <w:p w:rsidR="00C11358" w:rsidRDefault="00C11358" w:rsidP="00C11358">
      <w:pPr>
        <w:pStyle w:val="Akapitzlist"/>
        <w:numPr>
          <w:ilvl w:val="0"/>
          <w:numId w:val="12"/>
        </w:numPr>
      </w:pPr>
      <w:r>
        <w:t>GRAJ!</w:t>
      </w:r>
    </w:p>
    <w:p w:rsidR="00E03049" w:rsidRDefault="00E03049" w:rsidP="00E03049">
      <w:pPr>
        <w:pStyle w:val="Nagwek1"/>
      </w:pPr>
      <w:r>
        <w:br w:type="page"/>
      </w:r>
      <w:bookmarkStart w:id="5" w:name="_Toc484811251"/>
      <w:r>
        <w:lastRenderedPageBreak/>
        <w:t>Instrukcja gracza</w:t>
      </w:r>
      <w:bookmarkEnd w:id="5"/>
    </w:p>
    <w:p w:rsidR="00E03049" w:rsidRDefault="00E03049" w:rsidP="00E03049">
      <w:pPr>
        <w:pStyle w:val="Nagwek2"/>
      </w:pPr>
      <w:r>
        <w:tab/>
      </w:r>
      <w:bookmarkStart w:id="6" w:name="_Toc484811252"/>
      <w:r>
        <w:t>Poruszanie się</w:t>
      </w:r>
      <w:bookmarkEnd w:id="6"/>
    </w:p>
    <w:p w:rsidR="00E03049" w:rsidRDefault="00E03049" w:rsidP="001D3960">
      <w:r>
        <w:tab/>
      </w:r>
      <w:r>
        <w:tab/>
      </w:r>
      <w:r w:rsidR="001D3960">
        <w:t>W – Ruch do przodu</w:t>
      </w:r>
    </w:p>
    <w:p w:rsidR="001D3960" w:rsidRDefault="001D3960" w:rsidP="001D3960">
      <w:r>
        <w:tab/>
      </w:r>
      <w:r>
        <w:tab/>
        <w:t>A – Obrót postaci w lewo</w:t>
      </w:r>
    </w:p>
    <w:p w:rsidR="001D3960" w:rsidRPr="00E03049" w:rsidRDefault="001D3960" w:rsidP="001D3960">
      <w:r>
        <w:tab/>
      </w:r>
      <w:r>
        <w:tab/>
        <w:t>D – Obrót postaci w prawo</w:t>
      </w:r>
    </w:p>
    <w:p w:rsidR="000E19A0" w:rsidRDefault="00FA1953" w:rsidP="00FA1953">
      <w:pPr>
        <w:pStyle w:val="Nagwek2"/>
      </w:pPr>
      <w:r>
        <w:tab/>
      </w:r>
      <w:bookmarkStart w:id="7" w:name="_Toc484811253"/>
      <w:r>
        <w:t>Zagadki</w:t>
      </w:r>
      <w:bookmarkEnd w:id="7"/>
    </w:p>
    <w:p w:rsidR="00FA1953" w:rsidRDefault="00FA1953" w:rsidP="00FA1953">
      <w:pPr>
        <w:ind w:left="709" w:firstLine="716"/>
      </w:pPr>
      <w:r>
        <w:t>Kliknięcie lewym przyciskiem myszy na drzwi, następnie odpowiedź w okienku i zatwierdzenie odpowiedzi.</w:t>
      </w:r>
    </w:p>
    <w:p w:rsidR="001159DA" w:rsidRDefault="001159DA" w:rsidP="001159DA">
      <w:pPr>
        <w:pStyle w:val="Nagwek2"/>
      </w:pPr>
      <w:r>
        <w:tab/>
      </w:r>
      <w:bookmarkStart w:id="8" w:name="_Toc484811254"/>
      <w:r>
        <w:t>Stan gry ( wygrana / przegrana )</w:t>
      </w:r>
      <w:bookmarkEnd w:id="8"/>
    </w:p>
    <w:p w:rsidR="001159DA" w:rsidRDefault="001159DA" w:rsidP="001159DA">
      <w:pPr>
        <w:pStyle w:val="Nagwek3"/>
      </w:pPr>
      <w:r>
        <w:tab/>
      </w:r>
      <w:r>
        <w:tab/>
      </w:r>
      <w:bookmarkStart w:id="9" w:name="_Toc484811255"/>
      <w:r>
        <w:t>Wygrana:</w:t>
      </w:r>
      <w:bookmarkEnd w:id="9"/>
    </w:p>
    <w:p w:rsidR="001159DA" w:rsidRDefault="001159DA" w:rsidP="001159DA">
      <w:r>
        <w:tab/>
      </w:r>
      <w:r>
        <w:tab/>
      </w:r>
      <w:r>
        <w:tab/>
        <w:t>Przejście wszystkich poziomów labiryntu szybciej niż drugi gracz.</w:t>
      </w:r>
    </w:p>
    <w:p w:rsidR="001159DA" w:rsidRDefault="001159DA" w:rsidP="001159DA">
      <w:pPr>
        <w:pStyle w:val="Nagwek3"/>
      </w:pPr>
      <w:r>
        <w:tab/>
      </w:r>
      <w:r>
        <w:tab/>
      </w:r>
      <w:bookmarkStart w:id="10" w:name="_Toc484811256"/>
      <w:r>
        <w:t>Przegrana:</w:t>
      </w:r>
      <w:bookmarkEnd w:id="10"/>
    </w:p>
    <w:p w:rsidR="001159DA" w:rsidRPr="001159DA" w:rsidRDefault="001159DA" w:rsidP="001159DA">
      <w:r>
        <w:tab/>
      </w:r>
      <w:r>
        <w:tab/>
      </w:r>
      <w:r>
        <w:tab/>
        <w:t>Ukończenie lub nie skończenie labiryntu. Wygrywa drugi gracz.</w:t>
      </w:r>
    </w:p>
    <w:p w:rsidR="004B3C2F" w:rsidRDefault="004B3C2F" w:rsidP="00004BD9"/>
    <w:p w:rsidR="00004BD9" w:rsidRDefault="00004BD9" w:rsidP="00004BD9"/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004BD9" w:rsidRDefault="00004BD9">
      <w:pPr>
        <w:spacing w:after="200"/>
      </w:pPr>
    </w:p>
    <w:p w:rsidR="00C11358" w:rsidRDefault="000E19A0" w:rsidP="000E19A0">
      <w:pPr>
        <w:pStyle w:val="Nagwek1"/>
      </w:pPr>
      <w:bookmarkStart w:id="11" w:name="_Toc484811257"/>
      <w:r>
        <w:lastRenderedPageBreak/>
        <w:t>Użyte technologie</w:t>
      </w:r>
      <w:bookmarkEnd w:id="11"/>
    </w:p>
    <w:p w:rsidR="00D779DD" w:rsidRDefault="00D779DD" w:rsidP="00F93921">
      <w:pPr>
        <w:pStyle w:val="Nagwek2"/>
        <w:ind w:firstLine="709"/>
      </w:pPr>
      <w:bookmarkStart w:id="12" w:name="_Toc484811258"/>
      <w:proofErr w:type="spellStart"/>
      <w:r>
        <w:t>Node</w:t>
      </w:r>
      <w:proofErr w:type="spellEnd"/>
      <w:r>
        <w:t xml:space="preserve"> JS</w:t>
      </w:r>
      <w:bookmarkEnd w:id="12"/>
    </w:p>
    <w:p w:rsidR="00F93921" w:rsidRDefault="000954FF" w:rsidP="00695DB7">
      <w:pPr>
        <w:ind w:left="709" w:firstLine="709"/>
      </w:pPr>
      <w:r>
        <w:t xml:space="preserve">Jest to </w:t>
      </w:r>
      <w:r w:rsidRPr="000954FF">
        <w:t xml:space="preserve">środowisko uruchomieniowe zaprojektowane do tworzenia wysoce skalowalnych aplikacji internetowych, szczególnie serwerów www napisanych w języku JavaScript. Umożliwia tworzenie aplikacji sterowanych zdarzeniami wykorzystujących asynchroniczny system wejścia-wyjścia. Jest </w:t>
      </w:r>
      <w:proofErr w:type="spellStart"/>
      <w:r w:rsidRPr="000954FF">
        <w:t>frameworkiem</w:t>
      </w:r>
      <w:proofErr w:type="spellEnd"/>
      <w:r w:rsidRPr="000954FF">
        <w:t xml:space="preserve"> open </w:t>
      </w:r>
      <w:proofErr w:type="spellStart"/>
      <w:r w:rsidRPr="000954FF">
        <w:t>source</w:t>
      </w:r>
      <w:proofErr w:type="spellEnd"/>
      <w:r w:rsidRPr="000954FF">
        <w:t>.</w:t>
      </w:r>
      <w:r w:rsidR="00F93921">
        <w:t xml:space="preserve"> </w:t>
      </w:r>
    </w:p>
    <w:p w:rsidR="00EA6437" w:rsidRDefault="00F93921" w:rsidP="000954FF">
      <w:pPr>
        <w:ind w:left="709"/>
      </w:pPr>
      <w:r>
        <w:t xml:space="preserve">Więcej </w:t>
      </w:r>
      <w:r w:rsidR="00881840">
        <w:t>informacji</w:t>
      </w:r>
      <w:r>
        <w:t>:</w:t>
      </w:r>
    </w:p>
    <w:p w:rsidR="000954FF" w:rsidRDefault="00511F8B" w:rsidP="00EA6437">
      <w:pPr>
        <w:ind w:left="709" w:firstLine="709"/>
      </w:pPr>
      <w:hyperlink r:id="rId12" w:history="1">
        <w:r w:rsidR="00EA6437" w:rsidRPr="00EA6437">
          <w:rPr>
            <w:rStyle w:val="Hipercze"/>
          </w:rPr>
          <w:t>https://pl.wikipedia.org/wiki/Node.js</w:t>
        </w:r>
      </w:hyperlink>
    </w:p>
    <w:p w:rsidR="00881840" w:rsidRDefault="00D779DD" w:rsidP="00F93921">
      <w:pPr>
        <w:pStyle w:val="Nagwek2"/>
        <w:ind w:firstLine="709"/>
      </w:pPr>
      <w:bookmarkStart w:id="13" w:name="_Toc484811259"/>
      <w:r>
        <w:t>Three.js</w:t>
      </w:r>
      <w:bookmarkEnd w:id="13"/>
    </w:p>
    <w:p w:rsidR="00C30425" w:rsidRPr="00C30425" w:rsidRDefault="00F45C7C" w:rsidP="00F45C7C">
      <w:pPr>
        <w:ind w:left="709" w:firstLine="716"/>
      </w:pPr>
      <w:r>
        <w:t xml:space="preserve">Jest to między platformowa biblioteka / API używana do wyświetlania i tworzenia animacji 3D w przeglądarce internetowej. </w:t>
      </w:r>
      <w:r w:rsidR="00153F1A">
        <w:t xml:space="preserve">Three.js używa silnika </w:t>
      </w:r>
      <w:proofErr w:type="spellStart"/>
      <w:r w:rsidR="00153F1A">
        <w:t>WebGL</w:t>
      </w:r>
      <w:proofErr w:type="spellEnd"/>
      <w:r w:rsidR="00153F1A">
        <w:t xml:space="preserve">. Kod źródłowy jest to znalezienia na </w:t>
      </w:r>
      <w:proofErr w:type="spellStart"/>
      <w:r w:rsidR="00153F1A">
        <w:t>GitHub’</w:t>
      </w:r>
      <w:r w:rsidR="00A95629">
        <w:t>ie</w:t>
      </w:r>
      <w:proofErr w:type="spellEnd"/>
      <w:r w:rsidR="00A95629">
        <w:t xml:space="preserve"> (</w:t>
      </w:r>
      <w:hyperlink r:id="rId13" w:history="1">
        <w:r w:rsidR="00A95629" w:rsidRPr="00A95629">
          <w:rPr>
            <w:rStyle w:val="Hipercze"/>
          </w:rPr>
          <w:t>https://github.com/mrdoob/three.js/</w:t>
        </w:r>
      </w:hyperlink>
      <w:r w:rsidR="00A95629">
        <w:t xml:space="preserve"> ).</w:t>
      </w:r>
    </w:p>
    <w:p w:rsidR="00881840" w:rsidRPr="00881840" w:rsidRDefault="00881840" w:rsidP="00881840">
      <w:pPr>
        <w:ind w:firstLine="709"/>
      </w:pPr>
      <w:r>
        <w:t>Więcej informacji:</w:t>
      </w:r>
    </w:p>
    <w:p w:rsidR="00D779DD" w:rsidRPr="00F92886" w:rsidRDefault="00511F8B" w:rsidP="00F92886">
      <w:pPr>
        <w:ind w:left="709" w:firstLine="709"/>
      </w:pPr>
      <w:hyperlink r:id="rId14" w:history="1">
        <w:r w:rsidR="00881840" w:rsidRPr="00F92886">
          <w:rPr>
            <w:rStyle w:val="Hipercze"/>
            <w:rFonts w:cstheme="minorHAnsi"/>
            <w:szCs w:val="22"/>
          </w:rPr>
          <w:t>https://threejs.org/</w:t>
        </w:r>
      </w:hyperlink>
    </w:p>
    <w:p w:rsidR="00D779DD" w:rsidRDefault="00D779DD" w:rsidP="00F93921">
      <w:pPr>
        <w:pStyle w:val="Nagwek2"/>
        <w:ind w:firstLine="709"/>
      </w:pPr>
      <w:bookmarkStart w:id="14" w:name="_Toc484811260"/>
      <w:proofErr w:type="spellStart"/>
      <w:r>
        <w:t>MongoDB</w:t>
      </w:r>
      <w:bookmarkEnd w:id="14"/>
      <w:proofErr w:type="spellEnd"/>
    </w:p>
    <w:p w:rsidR="00225A50" w:rsidRDefault="00A92FDF" w:rsidP="00A92FDF">
      <w:pPr>
        <w:ind w:left="709" w:firstLine="720"/>
      </w:pPr>
      <w:r>
        <w:t xml:space="preserve">Jest to </w:t>
      </w:r>
      <w:r w:rsidRPr="00A92FDF">
        <w:t>otwarty, nierelacyjny system zarządzania bazą danych napisany w języku C++.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</w:p>
    <w:p w:rsidR="00225A50" w:rsidRPr="00881840" w:rsidRDefault="00225A50" w:rsidP="00225A50">
      <w:pPr>
        <w:ind w:firstLine="709"/>
      </w:pPr>
      <w:r>
        <w:t>Więcej informacji:</w:t>
      </w:r>
    </w:p>
    <w:p w:rsidR="00D779DD" w:rsidRPr="00225A50" w:rsidRDefault="00511F8B" w:rsidP="00225A50">
      <w:pPr>
        <w:ind w:left="709" w:firstLine="709"/>
      </w:pPr>
      <w:hyperlink r:id="rId15" w:history="1">
        <w:r w:rsidR="00225A50" w:rsidRPr="00225A50">
          <w:rPr>
            <w:rStyle w:val="Hipercze"/>
            <w:rFonts w:cstheme="minorHAnsi"/>
            <w:szCs w:val="22"/>
          </w:rPr>
          <w:t>https://www.mongodb.com/</w:t>
        </w:r>
      </w:hyperlink>
    </w:p>
    <w:sectPr w:rsidR="00D779DD" w:rsidRPr="00225A50">
      <w:footerReference w:type="even" r:id="rId16"/>
      <w:footerReference w:type="default" r:id="rId17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F8B" w:rsidRDefault="00511F8B">
      <w:pPr>
        <w:spacing w:after="0" w:line="240" w:lineRule="auto"/>
      </w:pPr>
      <w:r>
        <w:separator/>
      </w:r>
    </w:p>
  </w:endnote>
  <w:endnote w:type="continuationSeparator" w:id="0">
    <w:p w:rsidR="00511F8B" w:rsidRDefault="0051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F83" w:rsidRDefault="00CB4D50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Prostokąt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B3F83" w:rsidRDefault="00511F8B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ytuł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90A4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Dead</w:t>
                              </w:r>
                              <w:proofErr w:type="spellEnd"/>
                              <w:r w:rsidR="00190A4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190A4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Maze</w:t>
                              </w:r>
                              <w:proofErr w:type="spellEnd"/>
                            </w:sdtContent>
                          </w:sdt>
                          <w:r w:rsidR="00CB4D5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12T00:00:00Z">
                                <w:dateFormat w:val="dd.MM.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07DF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12.06.2017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rostokąt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" o:allowincell="f" filled="f" stroked="f">
              <v:textbox style="layout-flow:vertical;mso-layout-flow-alt:bottom-to-top" inset=",,8.64pt,10.8pt">
                <w:txbxContent>
                  <w:p w:rsidR="00DB3F83" w:rsidRDefault="00AB381B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ytuł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90A4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Dead Maze</w:t>
                        </w:r>
                      </w:sdtContent>
                    </w:sdt>
                    <w:r w:rsidR="00CB4D5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6-12T00:00:00Z">
                          <w:dateFormat w:val="dd.MM.yyyy"/>
                          <w:lid w:val="pl-P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07DF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12.06.2017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kształ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4CE831D" id="Autokształt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BiFdpIxAIAAMA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w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B3F83" w:rsidRDefault="00CB4D50">
                          <w:pPr>
                            <w:pStyle w:val="Bezodstpw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0587D" w:rsidRPr="0040587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w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gypA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nNp4MqQCAAB3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DB3F83" w:rsidRDefault="00CB4D50">
                    <w:pPr>
                      <w:pStyle w:val="Bezodstpw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0587D" w:rsidRPr="0040587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F83" w:rsidRDefault="00CB4D50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Prostoką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B3F83" w:rsidRDefault="00511F8B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ytuł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90A4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Dead</w:t>
                              </w:r>
                              <w:proofErr w:type="spellEnd"/>
                              <w:r w:rsidR="00190A4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190A4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Maze</w:t>
                              </w:r>
                              <w:proofErr w:type="spellEnd"/>
                            </w:sdtContent>
                          </w:sdt>
                          <w:r w:rsidR="00CB4D5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12T00:00:00Z">
                                <w:dateFormat w:val="dd.MM.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07DF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12.06.2017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rostokąt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" o:allowincell="f" filled="f" stroked="f">
              <v:textbox style="layout-flow:vertical;mso-layout-flow-alt:bottom-to-top" inset=",,8.64pt,10.8pt">
                <w:txbxContent>
                  <w:p w:rsidR="00DB3F83" w:rsidRDefault="00AB381B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ytuł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90A4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Dead Maze</w:t>
                        </w:r>
                      </w:sdtContent>
                    </w:sdt>
                    <w:r w:rsidR="00CB4D5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6-12T00:00:00Z">
                          <w:dateFormat w:val="dd.MM.yyyy"/>
                          <w:lid w:val="pl-P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07DF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12.06.2017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kształt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2636545" id="Autokształt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C8z9X2xAIAAMA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w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B3F83" w:rsidRDefault="00CB4D50">
                          <w:pPr>
                            <w:pStyle w:val="Bezodstpw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0587D" w:rsidRPr="0040587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w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1gow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mvL1g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DB3F83" w:rsidRDefault="00CB4D50">
                    <w:pPr>
                      <w:pStyle w:val="Bezodstpw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0587D" w:rsidRPr="0040587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DB3F83" w:rsidRDefault="00DB3F83">
    <w:pPr>
      <w:pStyle w:val="Stopk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F8B" w:rsidRDefault="00511F8B">
      <w:pPr>
        <w:spacing w:after="0" w:line="240" w:lineRule="auto"/>
      </w:pPr>
      <w:r>
        <w:separator/>
      </w:r>
    </w:p>
  </w:footnote>
  <w:footnote w:type="continuationSeparator" w:id="0">
    <w:p w:rsidR="00511F8B" w:rsidRDefault="00511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punktowana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punktowana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punktowana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punktowana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punktowan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9AC201F"/>
    <w:multiLevelType w:val="hybridMultilevel"/>
    <w:tmpl w:val="D52A23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EF5F80"/>
    <w:multiLevelType w:val="hybridMultilevel"/>
    <w:tmpl w:val="E72C39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42"/>
    <w:rsid w:val="00004BD9"/>
    <w:rsid w:val="000456A9"/>
    <w:rsid w:val="000954FF"/>
    <w:rsid w:val="000E19A0"/>
    <w:rsid w:val="000F3F79"/>
    <w:rsid w:val="000F5A45"/>
    <w:rsid w:val="00104284"/>
    <w:rsid w:val="001159DA"/>
    <w:rsid w:val="00134FA1"/>
    <w:rsid w:val="00152536"/>
    <w:rsid w:val="00153F1A"/>
    <w:rsid w:val="00190A42"/>
    <w:rsid w:val="00197C1C"/>
    <w:rsid w:val="001B0AA8"/>
    <w:rsid w:val="001D3960"/>
    <w:rsid w:val="001F1F75"/>
    <w:rsid w:val="00225A50"/>
    <w:rsid w:val="002A2394"/>
    <w:rsid w:val="00324C47"/>
    <w:rsid w:val="00374F67"/>
    <w:rsid w:val="00375EDD"/>
    <w:rsid w:val="0040295F"/>
    <w:rsid w:val="0040587D"/>
    <w:rsid w:val="004173BD"/>
    <w:rsid w:val="00475924"/>
    <w:rsid w:val="004A0ED8"/>
    <w:rsid w:val="004B08E4"/>
    <w:rsid w:val="004B3C2F"/>
    <w:rsid w:val="004C23D8"/>
    <w:rsid w:val="004F2704"/>
    <w:rsid w:val="005072A5"/>
    <w:rsid w:val="00511F8B"/>
    <w:rsid w:val="00554071"/>
    <w:rsid w:val="005851DC"/>
    <w:rsid w:val="005A6EE5"/>
    <w:rsid w:val="005B3538"/>
    <w:rsid w:val="00615790"/>
    <w:rsid w:val="006214D3"/>
    <w:rsid w:val="006512F7"/>
    <w:rsid w:val="00695DB7"/>
    <w:rsid w:val="00733A22"/>
    <w:rsid w:val="007C4567"/>
    <w:rsid w:val="00861FF2"/>
    <w:rsid w:val="00881840"/>
    <w:rsid w:val="00965154"/>
    <w:rsid w:val="00983E6F"/>
    <w:rsid w:val="009C401B"/>
    <w:rsid w:val="009D4AF1"/>
    <w:rsid w:val="00A54A07"/>
    <w:rsid w:val="00A92FDF"/>
    <w:rsid w:val="00A95629"/>
    <w:rsid w:val="00AB381B"/>
    <w:rsid w:val="00AD06F2"/>
    <w:rsid w:val="00AD6DF7"/>
    <w:rsid w:val="00B1653E"/>
    <w:rsid w:val="00B76B31"/>
    <w:rsid w:val="00B87A17"/>
    <w:rsid w:val="00BB2460"/>
    <w:rsid w:val="00BB3756"/>
    <w:rsid w:val="00BD610F"/>
    <w:rsid w:val="00BF3DEA"/>
    <w:rsid w:val="00BF567F"/>
    <w:rsid w:val="00C11358"/>
    <w:rsid w:val="00C30425"/>
    <w:rsid w:val="00C84557"/>
    <w:rsid w:val="00CB1D89"/>
    <w:rsid w:val="00CB4D50"/>
    <w:rsid w:val="00CC255B"/>
    <w:rsid w:val="00CD2781"/>
    <w:rsid w:val="00D16EAD"/>
    <w:rsid w:val="00D779DD"/>
    <w:rsid w:val="00D82707"/>
    <w:rsid w:val="00DB3F83"/>
    <w:rsid w:val="00E03049"/>
    <w:rsid w:val="00E07DF4"/>
    <w:rsid w:val="00E163AD"/>
    <w:rsid w:val="00E22092"/>
    <w:rsid w:val="00E244DF"/>
    <w:rsid w:val="00EA6437"/>
    <w:rsid w:val="00ED5969"/>
    <w:rsid w:val="00F045E4"/>
    <w:rsid w:val="00F314DA"/>
    <w:rsid w:val="00F45C7C"/>
    <w:rsid w:val="00F92886"/>
    <w:rsid w:val="00F93921"/>
    <w:rsid w:val="00FA1953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87C7"/>
  <w15:docId w15:val="{230624D6-9D4C-48B9-985E-D0FB0DC4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ytu">
    <w:name w:val="Title"/>
    <w:basedOn w:val="Normalny"/>
    <w:link w:val="TytuZnak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Podtytu">
    <w:name w:val="Subtitle"/>
    <w:basedOn w:val="Normalny"/>
    <w:link w:val="PodtytuZnak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Pr>
      <w:rFonts w:asciiTheme="majorHAnsi" w:hAnsiTheme="majorHAnsi" w:cstheme="minorBidi"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kstblokowy">
    <w:name w:val="Block Text"/>
    <w:aliases w:val="Cytat blokowy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ytuksiki">
    <w:name w:val="Book Title"/>
    <w:basedOn w:val="Domylnaczcionkaakapitu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Uwydatnieni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cs="Times New Roman"/>
      <w:color w:val="000000" w:themeColor="text1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Wyrnienieintensywne">
    <w:name w:val="Intense Emphasis"/>
    <w:basedOn w:val="Domylnaczcionkaakapitu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ytatintensywny">
    <w:name w:val="Intense Quote"/>
    <w:basedOn w:val="Normalny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Odwoanieintensywne">
    <w:name w:val="Intense Reference"/>
    <w:basedOn w:val="Domylnaczcionkaakapitu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punktowana">
    <w:name w:val="List Bullet"/>
    <w:basedOn w:val="Normalny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punktowana2">
    <w:name w:val="List Bullet 2"/>
    <w:basedOn w:val="Normalny"/>
    <w:uiPriority w:val="36"/>
    <w:unhideWhenUsed/>
    <w:qFormat/>
    <w:pPr>
      <w:numPr>
        <w:numId w:val="4"/>
      </w:numPr>
      <w:spacing w:after="0"/>
    </w:pPr>
  </w:style>
  <w:style w:type="paragraph" w:styleId="Listapunktowana3">
    <w:name w:val="List Bullet 3"/>
    <w:basedOn w:val="Normalny"/>
    <w:uiPriority w:val="36"/>
    <w:unhideWhenUsed/>
    <w:qFormat/>
    <w:pPr>
      <w:numPr>
        <w:numId w:val="6"/>
      </w:numPr>
      <w:spacing w:after="0"/>
    </w:pPr>
  </w:style>
  <w:style w:type="paragraph" w:styleId="Listapunktowana4">
    <w:name w:val="List Bullet 4"/>
    <w:basedOn w:val="Normalny"/>
    <w:uiPriority w:val="36"/>
    <w:unhideWhenUsed/>
    <w:qFormat/>
    <w:pPr>
      <w:numPr>
        <w:numId w:val="8"/>
      </w:numPr>
      <w:spacing w:after="0"/>
    </w:pPr>
  </w:style>
  <w:style w:type="paragraph" w:styleId="Listapunktowana5">
    <w:name w:val="List Bullet 5"/>
    <w:basedOn w:val="Normalny"/>
    <w:uiPriority w:val="36"/>
    <w:unhideWhenUsed/>
    <w:qFormat/>
    <w:pPr>
      <w:numPr>
        <w:numId w:val="10"/>
      </w:numPr>
      <w:spacing w:after="0"/>
    </w:pPr>
  </w:style>
  <w:style w:type="paragraph" w:styleId="Bezodstpw">
    <w:name w:val="No Spacing"/>
    <w:basedOn w:val="Normalny"/>
    <w:uiPriority w:val="1"/>
    <w:qFormat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Cytat">
    <w:name w:val="Quote"/>
    <w:basedOn w:val="Normalny"/>
    <w:link w:val="CytatZnak"/>
    <w:uiPriority w:val="29"/>
    <w:qFormat/>
    <w:rPr>
      <w:i/>
      <w:color w:val="808080" w:themeColor="background1" w:themeShade="80"/>
      <w:sz w:val="24"/>
    </w:rPr>
  </w:style>
  <w:style w:type="character" w:customStyle="1" w:styleId="CytatZnak">
    <w:name w:val="Cytat Znak"/>
    <w:basedOn w:val="Domylnaczcionkaakapitu"/>
    <w:link w:val="Cytat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Pogrubieni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Wyrnieniedelikatne">
    <w:name w:val="Subtle Emphasis"/>
    <w:basedOn w:val="Domylnaczcionkaakapitu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Odwoaniedelikatne">
    <w:name w:val="Subtle Reference"/>
    <w:basedOn w:val="Domylnaczcionkaakapitu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-Siatka">
    <w:name w:val="Table Grid"/>
    <w:basedOn w:val="Standardowy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Spistreci2">
    <w:name w:val="toc 2"/>
    <w:basedOn w:val="Normalny"/>
    <w:next w:val="Normalny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pistreci3">
    <w:name w:val="toc 3"/>
    <w:basedOn w:val="Normalny"/>
    <w:next w:val="Normalny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pistreci4">
    <w:name w:val="toc 4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pistreci5">
    <w:name w:val="toc 5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pistreci6">
    <w:name w:val="toc 6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pistreci7">
    <w:name w:val="toc 7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pistreci8">
    <w:name w:val="toc 8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pistreci9">
    <w:name w:val="toc 9"/>
    <w:basedOn w:val="Normalny"/>
    <w:next w:val="Normalny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cze">
    <w:name w:val="Hyperlink"/>
    <w:basedOn w:val="Domylnaczcionkaakapitu"/>
    <w:uiPriority w:val="99"/>
    <w:unhideWhenUsed/>
    <w:rsid w:val="004F2704"/>
    <w:rPr>
      <w:color w:val="CC9900" w:themeColor="hyperlink"/>
      <w:u w:val="single"/>
    </w:rPr>
  </w:style>
  <w:style w:type="paragraph" w:styleId="Akapitzlist">
    <w:name w:val="List Paragraph"/>
    <w:basedOn w:val="Normalny"/>
    <w:uiPriority w:val="34"/>
    <w:qFormat/>
    <w:rsid w:val="004F2704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861FF2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rdoob/three.j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Node.j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ongodb.com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reej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id\AppData\Roaming\Microsoft\Szablony\Raport%20(motyw%20Kapita&#322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1B81F12DB840D3ABC97F3C07D8B0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1B66C4-62F7-4E6D-AD23-FBFE79DA5CBB}"/>
      </w:docPartPr>
      <w:docPartBody>
        <w:p w:rsidR="00E712A6" w:rsidRDefault="00221EDF">
          <w:pPr>
            <w:pStyle w:val="991B81F12DB840D3ABC97F3C07D8B01A"/>
          </w:pPr>
          <w:r>
            <w:t>[Wpisz tytuł dokumentu]</w:t>
          </w:r>
        </w:p>
      </w:docPartBody>
    </w:docPart>
    <w:docPart>
      <w:docPartPr>
        <w:name w:val="5E19CA5AF98A4C2AB30DB748E13022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CD6FB3-C52D-4EA4-9796-C224313468B4}"/>
      </w:docPartPr>
      <w:docPartBody>
        <w:p w:rsidR="00E712A6" w:rsidRDefault="00221EDF">
          <w:pPr>
            <w:pStyle w:val="5E19CA5AF98A4C2AB30DB748E13022C0"/>
          </w:pPr>
          <w:r>
            <w:t>[Wpisz podtytuł dokumentu]</w:t>
          </w:r>
        </w:p>
      </w:docPartBody>
    </w:docPart>
    <w:docPart>
      <w:docPartPr>
        <w:name w:val="2A990FE4B19944D48433D8AEED6F35A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57631D-3D5C-4886-AE22-3C2549E14800}"/>
      </w:docPartPr>
      <w:docPartBody>
        <w:p w:rsidR="00E712A6" w:rsidRDefault="00221EDF">
          <w:pPr>
            <w:pStyle w:val="2A990FE4B19944D48433D8AEED6F35A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DF"/>
    <w:rsid w:val="000B5CE9"/>
    <w:rsid w:val="00221EDF"/>
    <w:rsid w:val="005C4D34"/>
    <w:rsid w:val="005C6C36"/>
    <w:rsid w:val="00A209AB"/>
    <w:rsid w:val="00B93191"/>
    <w:rsid w:val="00E7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91B81F12DB840D3ABC97F3C07D8B01A">
    <w:name w:val="991B81F12DB840D3ABC97F3C07D8B01A"/>
  </w:style>
  <w:style w:type="paragraph" w:customStyle="1" w:styleId="5E19CA5AF98A4C2AB30DB748E13022C0">
    <w:name w:val="5E19CA5AF98A4C2AB30DB748E13022C0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2A990FE4B19944D48433D8AEED6F35A1">
    <w:name w:val="2A990FE4B19944D48433D8AEED6F35A1"/>
  </w:style>
  <w:style w:type="paragraph" w:customStyle="1" w:styleId="2C7001AE34794F1B9B59A843E6763BEB">
    <w:name w:val="2C7001AE34794F1B9B59A843E6763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2017-06-12T00:00:00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572766-F559-47F0-BC5D-5FCDB442D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83C75F9-38F3-4E59-BF24-F5443B2F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(motyw Kapitał)</Template>
  <TotalTime>111</TotalTime>
  <Pages>5</Pages>
  <Words>615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Dead Maze</vt:lpstr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Dead Maze</dc:title>
  <dc:subject>Spis treści</dc:subject>
  <dc:creator>Dawid Socha, Robert Pierog</dc:creator>
  <cp:keywords/>
  <dc:description/>
  <cp:lastModifiedBy>Dawid</cp:lastModifiedBy>
  <cp:revision>81</cp:revision>
  <dcterms:created xsi:type="dcterms:W3CDTF">2017-05-31T08:25:00Z</dcterms:created>
  <dcterms:modified xsi:type="dcterms:W3CDTF">2017-06-11T20:25:00Z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